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1393D">
                                    <w:pPr>
                                      <w:pStyle w:val="Subttulo1"/>
                                    </w:pPr>
                                    <w:proofErr w:type="spellStart"/>
                                    <w:r w:rsidRPr="0051393D">
                                      <w:t>SenaiMEDGROUP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1393D">
                              <w:pPr>
                                <w:pStyle w:val="Subttulo1"/>
                              </w:pPr>
                              <w:proofErr w:type="spellStart"/>
                              <w:r w:rsidRPr="0051393D">
                                <w:t>SenaiMEDGROUP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0754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0754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0754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0754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0754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0754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0754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0754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116B3C" w:rsidRDefault="00116B3C"/>
    <w:p w:rsidR="00116B3C" w:rsidRDefault="00116B3C" w:rsidP="00116B3C">
      <w:pPr>
        <w:ind w:firstLine="720"/>
      </w:pPr>
      <w:r>
        <w:t xml:space="preserve">O seguinte documento tem como objetivo registrar a criação do projeto do Senai </w:t>
      </w:r>
      <w:proofErr w:type="spellStart"/>
      <w:r w:rsidRPr="00116B3C">
        <w:t>SenaiMEDGROUP</w:t>
      </w:r>
      <w:proofErr w:type="spellEnd"/>
      <w:r>
        <w:t xml:space="preserve">. Neste documento se apresenta as especificações técnicas, capacidades, </w:t>
      </w:r>
      <w:proofErr w:type="spellStart"/>
      <w:r>
        <w:t>etc</w:t>
      </w:r>
      <w:proofErr w:type="spellEnd"/>
      <w:r>
        <w:t xml:space="preserve"> do projeto acima mencionado.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7E34AF" w:rsidRDefault="007E34AF"/>
    <w:p w:rsidR="007E34AF" w:rsidRPr="007E34AF" w:rsidRDefault="007E34AF">
      <w:r>
        <w:tab/>
        <w:t>O projeto se refere a um sistema de dados para a área de saúde/clínicas/medicina para aprendizado de banco de dados, API, REACT, etc. Através dessas funcionalidades será possível cadastrar médicos, pacientes, clínicas, consultas, etc. Podendo ser acessado através da Web e programado usando as capacidades FRONT END, BACK END e MOBILE.</w:t>
      </w:r>
    </w:p>
    <w:p w:rsidR="007E34AF" w:rsidRDefault="007E34AF"/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7E34AF" w:rsidRDefault="007E34AF"/>
    <w:p w:rsidR="007E34AF" w:rsidRDefault="007E34AF">
      <w:r>
        <w:tab/>
        <w:t>Um projeto de sistema para cadastros de usuários, serviços, localidades disponíveis em vários ambientes, seja web</w:t>
      </w:r>
      <w:r w:rsidR="0077375B">
        <w:t>, seja mobile.</w:t>
      </w:r>
    </w:p>
    <w:p w:rsidR="007E34AF" w:rsidRDefault="007E34AF"/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7E6986" w:rsidRDefault="007E6986" w:rsidP="008A7F37">
      <w:pPr>
        <w:pStyle w:val="cabealho2"/>
      </w:pPr>
      <w:bookmarkStart w:id="5" w:name="_Toc533767849"/>
    </w:p>
    <w:p w:rsidR="00E87AB0" w:rsidRDefault="00E87AB0" w:rsidP="00E87AB0">
      <w:pPr>
        <w:pStyle w:val="cabealho2"/>
      </w:pPr>
      <w:bookmarkStart w:id="6" w:name="_Toc726488"/>
      <w:r>
        <w:t>Modelo Lógico</w:t>
      </w:r>
      <w:bookmarkEnd w:id="6"/>
    </w:p>
    <w:p w:rsidR="00E87AB0" w:rsidRDefault="00E87AB0" w:rsidP="00E87AB0">
      <w:r>
        <w:t>Tabelas apresentadas com suas chaves primárias e estrangeiras</w:t>
      </w:r>
    </w:p>
    <w:p w:rsidR="00E87AB0" w:rsidRDefault="00E87AB0" w:rsidP="00E87AB0"/>
    <w:p w:rsidR="003C0CA9" w:rsidRDefault="003C0CA9" w:rsidP="003C0CA9">
      <w:r>
        <w:t>Chaves primárias e estrangeiras de acordo com as entidades/tabelas apresentadas.</w:t>
      </w:r>
    </w:p>
    <w:tbl>
      <w:tblPr>
        <w:tblStyle w:val="TabeladeGrade3"/>
        <w:tblW w:w="9032" w:type="dxa"/>
        <w:tblInd w:w="-5" w:type="dxa"/>
        <w:tblLook w:val="04A0" w:firstRow="1" w:lastRow="0" w:firstColumn="1" w:lastColumn="0" w:noHBand="0" w:noVBand="1"/>
      </w:tblPr>
      <w:tblGrid>
        <w:gridCol w:w="407"/>
        <w:gridCol w:w="1220"/>
        <w:gridCol w:w="1294"/>
        <w:gridCol w:w="1227"/>
        <w:gridCol w:w="1376"/>
        <w:gridCol w:w="1612"/>
        <w:gridCol w:w="2408"/>
        <w:gridCol w:w="1170"/>
      </w:tblGrid>
      <w:tr w:rsidR="00C90E63" w:rsidRPr="00155258" w:rsidTr="00C04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8" w:type="dxa"/>
            <w:gridSpan w:val="6"/>
            <w:noWrap/>
            <w:hideMark/>
          </w:tcPr>
          <w:p w:rsidR="00C90E63" w:rsidRPr="00155258" w:rsidRDefault="00C90E63" w:rsidP="0042459A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8"/>
                <w:szCs w:val="22"/>
              </w:rPr>
              <w:t>Consulta</w:t>
            </w:r>
          </w:p>
        </w:tc>
        <w:tc>
          <w:tcPr>
            <w:tcW w:w="2001" w:type="dxa"/>
          </w:tcPr>
          <w:p w:rsidR="00C90E63" w:rsidRDefault="00C90E63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8"/>
                <w:szCs w:val="22"/>
              </w:rPr>
            </w:pPr>
          </w:p>
        </w:tc>
        <w:tc>
          <w:tcPr>
            <w:tcW w:w="993" w:type="dxa"/>
          </w:tcPr>
          <w:p w:rsidR="00C90E63" w:rsidRDefault="00C90E63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8"/>
                <w:szCs w:val="22"/>
              </w:rPr>
            </w:pPr>
          </w:p>
        </w:tc>
      </w:tr>
      <w:tr w:rsidR="00C90E63" w:rsidRPr="00155258" w:rsidTr="00C0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  <w:noWrap/>
            <w:hideMark/>
          </w:tcPr>
          <w:p w:rsidR="00C90E63" w:rsidRPr="00155258" w:rsidRDefault="00C90E63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34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294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Endereco</w:t>
            </w:r>
            <w:proofErr w:type="spellEnd"/>
          </w:p>
        </w:tc>
        <w:tc>
          <w:tcPr>
            <w:tcW w:w="825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Data_Inicio</w:t>
            </w:r>
            <w:proofErr w:type="spellEnd"/>
          </w:p>
        </w:tc>
        <w:tc>
          <w:tcPr>
            <w:tcW w:w="1161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Razao_Social</w:t>
            </w:r>
            <w:proofErr w:type="spellEnd"/>
          </w:p>
        </w:tc>
        <w:tc>
          <w:tcPr>
            <w:tcW w:w="1353" w:type="dxa"/>
            <w:noWrap/>
            <w:hideMark/>
          </w:tcPr>
          <w:p w:rsidR="00C90E63" w:rsidRPr="00155258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Nome_Fantasia</w:t>
            </w:r>
            <w:proofErr w:type="spellEnd"/>
          </w:p>
        </w:tc>
        <w:tc>
          <w:tcPr>
            <w:tcW w:w="2001" w:type="dxa"/>
          </w:tcPr>
          <w:p w:rsidR="00C90E63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Horario_Funcionamento</w:t>
            </w:r>
            <w:proofErr w:type="spellEnd"/>
          </w:p>
        </w:tc>
        <w:tc>
          <w:tcPr>
            <w:tcW w:w="993" w:type="dxa"/>
          </w:tcPr>
          <w:p w:rsidR="00C90E63" w:rsidRDefault="00C90E63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Id_Medico</w:t>
            </w:r>
            <w:proofErr w:type="spellEnd"/>
          </w:p>
        </w:tc>
      </w:tr>
      <w:tr w:rsidR="00C90E63" w:rsidRPr="00155258" w:rsidTr="00C042F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  <w:noWrap/>
            <w:hideMark/>
          </w:tcPr>
          <w:p w:rsidR="00C90E63" w:rsidRPr="00155258" w:rsidRDefault="00C90E63" w:rsidP="00C90E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4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321321321</w:t>
            </w:r>
          </w:p>
        </w:tc>
        <w:tc>
          <w:tcPr>
            <w:tcW w:w="1294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  <w:tc>
          <w:tcPr>
            <w:tcW w:w="825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E6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2019-02-11</w:t>
            </w:r>
          </w:p>
        </w:tc>
        <w:tc>
          <w:tcPr>
            <w:tcW w:w="1161" w:type="dxa"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1353" w:type="dxa"/>
            <w:noWrap/>
            <w:hideMark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2001" w:type="dxa"/>
          </w:tcPr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993" w:type="dxa"/>
          </w:tcPr>
          <w:p w:rsidR="00C90E63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7:00</w:t>
            </w:r>
          </w:p>
          <w:p w:rsidR="00C90E63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</w:t>
            </w:r>
          </w:p>
          <w:p w:rsidR="00C90E63" w:rsidRPr="00155258" w:rsidRDefault="00C90E63" w:rsidP="00C90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19:00</w:t>
            </w:r>
          </w:p>
        </w:tc>
      </w:tr>
    </w:tbl>
    <w:p w:rsidR="003C0CA9" w:rsidRPr="007B77CC" w:rsidRDefault="003C0CA9" w:rsidP="003C0CA9"/>
    <w:tbl>
      <w:tblPr>
        <w:tblStyle w:val="TabeladeGrade3"/>
        <w:tblW w:w="121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07"/>
        <w:gridCol w:w="1148"/>
        <w:gridCol w:w="992"/>
        <w:gridCol w:w="1276"/>
        <w:gridCol w:w="1559"/>
        <w:gridCol w:w="1276"/>
        <w:gridCol w:w="850"/>
        <w:gridCol w:w="1701"/>
        <w:gridCol w:w="2951"/>
      </w:tblGrid>
      <w:tr w:rsidR="00B12EB7" w:rsidRPr="006F3FEE" w:rsidTr="00C52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8" w:type="dxa"/>
            <w:gridSpan w:val="7"/>
            <w:noWrap/>
            <w:hideMark/>
          </w:tcPr>
          <w:p w:rsidR="00B12EB7" w:rsidRPr="006F3FEE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F3F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Usuários</w:t>
            </w:r>
          </w:p>
        </w:tc>
        <w:tc>
          <w:tcPr>
            <w:tcW w:w="1701" w:type="dxa"/>
          </w:tcPr>
          <w:p w:rsidR="00B12EB7" w:rsidRPr="006F3FEE" w:rsidRDefault="00B12EB7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51" w:type="dxa"/>
          </w:tcPr>
          <w:p w:rsidR="00B12EB7" w:rsidRPr="006F3FEE" w:rsidRDefault="00B12EB7" w:rsidP="004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92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12EB7">
              <w:rPr>
                <w:rFonts w:ascii="Calibri" w:eastAsia="Times New Roman" w:hAnsi="Calibri" w:cs="Calibri"/>
                <w:color w:val="000000"/>
                <w:szCs w:val="22"/>
              </w:rPr>
              <w:t>Telefone_Contato</w:t>
            </w:r>
            <w:proofErr w:type="spellEnd"/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850" w:type="dxa"/>
            <w:noWrap/>
            <w:hideMark/>
          </w:tcPr>
          <w:p w:rsidR="00B12EB7" w:rsidRPr="001765FF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701" w:type="dxa"/>
          </w:tcPr>
          <w:p w:rsidR="00B12EB7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ID_Tipo_Usuario</w:t>
            </w:r>
            <w:proofErr w:type="spellEnd"/>
          </w:p>
        </w:tc>
        <w:tc>
          <w:tcPr>
            <w:tcW w:w="2951" w:type="dxa"/>
          </w:tcPr>
          <w:p w:rsidR="00B12EB7" w:rsidRDefault="00B12EB7" w:rsidP="00B12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Data_Nascimento</w:t>
            </w:r>
            <w:proofErr w:type="spellEnd"/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Ricardo</w:t>
            </w:r>
          </w:p>
        </w:tc>
        <w:tc>
          <w:tcPr>
            <w:tcW w:w="992" w:type="dxa"/>
            <w:noWrap/>
          </w:tcPr>
          <w:p w:rsidR="00B12EB7" w:rsidRPr="006F3FEE" w:rsidRDefault="00B12EB7" w:rsidP="00B12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ricardo@email.com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</w:t>
            </w: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Roberto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roberto@email.com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Helena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8640090230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helena@email.com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6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Ligia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94839859000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435225435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ligia@email.com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4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  <w:tr w:rsidR="00B12EB7" w:rsidRPr="006F3FEE" w:rsidTr="00C52A8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B12EB7" w:rsidRPr="001765FF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8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Alexandre</w:t>
            </w:r>
          </w:p>
        </w:tc>
        <w:tc>
          <w:tcPr>
            <w:tcW w:w="992" w:type="dxa"/>
            <w:noWrap/>
            <w:hideMark/>
          </w:tcPr>
          <w:p w:rsidR="00B12EB7" w:rsidRPr="006F3FEE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73556944057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6F3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326543457</w:t>
            </w:r>
          </w:p>
        </w:tc>
        <w:tc>
          <w:tcPr>
            <w:tcW w:w="1559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(11) </w:t>
            </w:r>
            <w:r w:rsidRPr="00B12EB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986400230</w:t>
            </w:r>
          </w:p>
        </w:tc>
        <w:tc>
          <w:tcPr>
            <w:tcW w:w="1276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alexandre@email.com</w:t>
            </w:r>
          </w:p>
        </w:tc>
        <w:tc>
          <w:tcPr>
            <w:tcW w:w="850" w:type="dxa"/>
            <w:noWrap/>
            <w:hideMark/>
          </w:tcPr>
          <w:p w:rsidR="00B12EB7" w:rsidRPr="001765FF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C52A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</w:tcPr>
          <w:p w:rsidR="00B12EB7" w:rsidRPr="001765FF" w:rsidRDefault="00C52A84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51" w:type="dxa"/>
          </w:tcPr>
          <w:p w:rsidR="00B12EB7" w:rsidRPr="001765FF" w:rsidRDefault="00C52A84" w:rsidP="00C52A84">
            <w:pPr>
              <w:tabs>
                <w:tab w:val="left" w:pos="4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ab/>
              <w:t>2019</w:t>
            </w:r>
          </w:p>
        </w:tc>
      </w:tr>
    </w:tbl>
    <w:p w:rsidR="0095694D" w:rsidRDefault="0095694D" w:rsidP="003C0CA9">
      <w:pPr>
        <w:jc w:val="center"/>
      </w:pPr>
    </w:p>
    <w:tbl>
      <w:tblPr>
        <w:tblStyle w:val="TabeladeGrade3"/>
        <w:tblW w:w="8120" w:type="dxa"/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20" w:type="dxa"/>
            <w:gridSpan w:val="4"/>
            <w:noWrap/>
            <w:hideMark/>
          </w:tcPr>
          <w:p w:rsidR="003C0CA9" w:rsidRPr="00585792" w:rsidRDefault="0095694D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Tipo_</w:t>
            </w:r>
            <w:r w:rsidR="003C0CA9"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Médicos</w:t>
            </w:r>
            <w:proofErr w:type="spellEnd"/>
          </w:p>
        </w:tc>
      </w:tr>
      <w:tr w:rsidR="003C0CA9" w:rsidRPr="001C0571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3C0CA9" w:rsidRPr="001C0571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noWrap/>
            <w:hideMark/>
          </w:tcPr>
          <w:p w:rsidR="003C0CA9" w:rsidRPr="001C0571" w:rsidRDefault="0095694D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3238" w:type="dxa"/>
            <w:noWrap/>
            <w:hideMark/>
          </w:tcPr>
          <w:p w:rsidR="003C0CA9" w:rsidRPr="001C0571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ID_Area</w:t>
            </w:r>
            <w:r w:rsidR="004371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Clinica</w:t>
            </w:r>
            <w:proofErr w:type="spellEnd"/>
          </w:p>
        </w:tc>
        <w:tc>
          <w:tcPr>
            <w:tcW w:w="2402" w:type="dxa"/>
            <w:noWrap/>
            <w:hideMark/>
          </w:tcPr>
          <w:p w:rsidR="003C0CA9" w:rsidRPr="001C0571" w:rsidRDefault="0095694D" w:rsidP="004A5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</w:t>
            </w:r>
            <w:r w:rsidR="004A56F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suario</w:t>
            </w:r>
            <w:proofErr w:type="spellEnd"/>
          </w:p>
        </w:tc>
      </w:tr>
      <w:tr w:rsidR="0095694D" w:rsidRPr="0095694D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95694D" w:rsidRPr="001C0571" w:rsidRDefault="0095694D" w:rsidP="0095694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54356-SP</w:t>
            </w:r>
          </w:p>
        </w:tc>
        <w:tc>
          <w:tcPr>
            <w:tcW w:w="3238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02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95694D" w:rsidRPr="0095694D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  <w:noWrap/>
            <w:hideMark/>
          </w:tcPr>
          <w:p w:rsidR="0095694D" w:rsidRPr="001C0571" w:rsidRDefault="0095694D" w:rsidP="0095694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53452-SP</w:t>
            </w:r>
          </w:p>
        </w:tc>
        <w:tc>
          <w:tcPr>
            <w:tcW w:w="3238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02" w:type="dxa"/>
            <w:noWrap/>
            <w:hideMark/>
          </w:tcPr>
          <w:p w:rsidR="0095694D" w:rsidRPr="0095694D" w:rsidRDefault="0095694D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</w:tr>
    </w:tbl>
    <w:p w:rsidR="003C0CA9" w:rsidRDefault="003C0CA9" w:rsidP="003C0CA9">
      <w:pPr>
        <w:jc w:val="center"/>
      </w:pPr>
    </w:p>
    <w:p w:rsidR="000964A0" w:rsidRDefault="000964A0" w:rsidP="003C0CA9">
      <w:pPr>
        <w:jc w:val="center"/>
      </w:pPr>
    </w:p>
    <w:p w:rsidR="00585792" w:rsidRDefault="00585792" w:rsidP="003C0CA9">
      <w:pPr>
        <w:jc w:val="center"/>
      </w:pPr>
    </w:p>
    <w:p w:rsidR="00585792" w:rsidRDefault="00585792" w:rsidP="003C0CA9">
      <w:pPr>
        <w:jc w:val="center"/>
      </w:pPr>
    </w:p>
    <w:tbl>
      <w:tblPr>
        <w:tblStyle w:val="TabeladeGrade3"/>
        <w:tblW w:w="3780" w:type="dxa"/>
        <w:tblLook w:val="04A0" w:firstRow="1" w:lastRow="0" w:firstColumn="1" w:lastColumn="0" w:noHBand="0" w:noVBand="1"/>
      </w:tblPr>
      <w:tblGrid>
        <w:gridCol w:w="544"/>
        <w:gridCol w:w="3236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0" w:type="dxa"/>
            <w:gridSpan w:val="2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Tipos de Usuário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585792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noWrap/>
            <w:hideMark/>
          </w:tcPr>
          <w:p w:rsidR="003C0CA9" w:rsidRPr="001A0A86" w:rsidRDefault="00585792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3C0CA9" w:rsidRDefault="003C0CA9" w:rsidP="003C0CA9">
      <w:pPr>
        <w:jc w:val="center"/>
      </w:pPr>
    </w:p>
    <w:tbl>
      <w:tblPr>
        <w:tblStyle w:val="TabeladeGrade3"/>
        <w:tblW w:w="4569" w:type="dxa"/>
        <w:tblLook w:val="04A0" w:firstRow="1" w:lastRow="0" w:firstColumn="1" w:lastColumn="0" w:noHBand="0" w:noVBand="1"/>
      </w:tblPr>
      <w:tblGrid>
        <w:gridCol w:w="407"/>
        <w:gridCol w:w="4162"/>
      </w:tblGrid>
      <w:tr w:rsidR="00585792" w:rsidRPr="00585792" w:rsidTr="00B1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9" w:type="dxa"/>
            <w:gridSpan w:val="2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Status</w:t>
            </w:r>
            <w:r w:rsidR="00B12EB7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_Consulta</w:t>
            </w:r>
            <w:proofErr w:type="spellEnd"/>
          </w:p>
        </w:tc>
      </w:tr>
      <w:tr w:rsidR="003C0CA9" w:rsidRPr="001A0A86" w:rsidTr="00B1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3C0CA9" w:rsidRPr="001A0A86" w:rsidTr="00B12E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Agendada</w:t>
            </w:r>
          </w:p>
        </w:tc>
      </w:tr>
      <w:tr w:rsidR="003C0CA9" w:rsidRPr="001A0A86" w:rsidTr="00B12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Cancelada</w:t>
            </w:r>
          </w:p>
        </w:tc>
      </w:tr>
      <w:tr w:rsidR="003C0CA9" w:rsidRPr="001A0A86" w:rsidTr="00B12E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3C0CA9" w:rsidRPr="001A0A86" w:rsidRDefault="00B12EB7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noWrap/>
            <w:hideMark/>
          </w:tcPr>
          <w:p w:rsidR="003C0CA9" w:rsidRPr="001A0A86" w:rsidRDefault="00B12EB7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Realizada</w:t>
            </w:r>
          </w:p>
        </w:tc>
      </w:tr>
    </w:tbl>
    <w:p w:rsidR="003C0CA9" w:rsidRDefault="003C0CA9" w:rsidP="003C0CA9">
      <w:pPr>
        <w:jc w:val="center"/>
      </w:pPr>
    </w:p>
    <w:p w:rsidR="003C0CA9" w:rsidRDefault="003C0CA9" w:rsidP="003C0CA9">
      <w:pPr>
        <w:jc w:val="center"/>
      </w:pPr>
    </w:p>
    <w:tbl>
      <w:tblPr>
        <w:tblStyle w:val="TabeladeGrade3"/>
        <w:tblW w:w="4760" w:type="dxa"/>
        <w:tblLook w:val="04A0" w:firstRow="1" w:lastRow="0" w:firstColumn="1" w:lastColumn="0" w:noHBand="0" w:noVBand="1"/>
      </w:tblPr>
      <w:tblGrid>
        <w:gridCol w:w="603"/>
        <w:gridCol w:w="4157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0" w:type="dxa"/>
            <w:gridSpan w:val="2"/>
            <w:noWrap/>
            <w:hideMark/>
          </w:tcPr>
          <w:p w:rsidR="003C0CA9" w:rsidRPr="00585792" w:rsidRDefault="00C042FF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Area_Clinica</w:t>
            </w:r>
            <w:proofErr w:type="spellEnd"/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3C0CA9" w:rsidRPr="001A0A86" w:rsidTr="006F3F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3C0CA9" w:rsidRDefault="003C0CA9" w:rsidP="003C0CA9"/>
    <w:tbl>
      <w:tblPr>
        <w:tblStyle w:val="TabeladeGrade3"/>
        <w:tblW w:w="8829" w:type="dxa"/>
        <w:tblLook w:val="04A0" w:firstRow="1" w:lastRow="0" w:firstColumn="1" w:lastColumn="0" w:noHBand="0" w:noVBand="1"/>
      </w:tblPr>
      <w:tblGrid>
        <w:gridCol w:w="407"/>
        <w:gridCol w:w="1191"/>
        <w:gridCol w:w="1324"/>
        <w:gridCol w:w="1654"/>
        <w:gridCol w:w="1701"/>
        <w:gridCol w:w="2552"/>
      </w:tblGrid>
      <w:tr w:rsidR="00585792" w:rsidRPr="00585792" w:rsidTr="00C52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9" w:type="dxa"/>
            <w:gridSpan w:val="6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</w:t>
            </w:r>
            <w:r w:rsidR="00C52A8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rontuario_Paciente</w:t>
            </w:r>
            <w:proofErr w:type="spellEnd"/>
          </w:p>
        </w:tc>
      </w:tr>
      <w:tr w:rsidR="00C52A84" w:rsidRPr="0095694D" w:rsidTr="00C52A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Notas</w:t>
            </w:r>
          </w:p>
        </w:tc>
        <w:tc>
          <w:tcPr>
            <w:tcW w:w="1654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Doencas</w:t>
            </w:r>
            <w:proofErr w:type="spellEnd"/>
          </w:p>
        </w:tc>
        <w:tc>
          <w:tcPr>
            <w:tcW w:w="1701" w:type="dxa"/>
            <w:noWrap/>
            <w:hideMark/>
          </w:tcPr>
          <w:p w:rsidR="00C52A84" w:rsidRPr="001A0A86" w:rsidRDefault="00C52A84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Remedios</w:t>
            </w:r>
            <w:proofErr w:type="spellEnd"/>
          </w:p>
        </w:tc>
      </w:tr>
      <w:tr w:rsidR="00C52A84" w:rsidRPr="0095694D" w:rsidTr="00C52A84">
        <w:trPr>
          <w:gridAfter w:val="1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C52A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5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EBOLA</w:t>
            </w:r>
          </w:p>
        </w:tc>
        <w:tc>
          <w:tcPr>
            <w:tcW w:w="170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CHAZINHO</w:t>
            </w:r>
          </w:p>
        </w:tc>
      </w:tr>
      <w:tr w:rsidR="00C52A84" w:rsidRPr="0095694D" w:rsidTr="00C52A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noWrap/>
            <w:hideMark/>
          </w:tcPr>
          <w:p w:rsidR="00C52A84" w:rsidRPr="001A0A86" w:rsidRDefault="00C52A84" w:rsidP="00C52A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54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ESTRESSE</w:t>
            </w:r>
          </w:p>
        </w:tc>
        <w:tc>
          <w:tcPr>
            <w:tcW w:w="1701" w:type="dxa"/>
            <w:noWrap/>
            <w:hideMark/>
          </w:tcPr>
          <w:p w:rsidR="00C52A84" w:rsidRPr="0095694D" w:rsidRDefault="00C52A84" w:rsidP="00956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5694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CHAZINHO</w:t>
            </w:r>
          </w:p>
        </w:tc>
      </w:tr>
    </w:tbl>
    <w:p w:rsidR="003C0CA9" w:rsidRDefault="003C0CA9" w:rsidP="003C0CA9">
      <w:pPr>
        <w:jc w:val="center"/>
      </w:pPr>
    </w:p>
    <w:tbl>
      <w:tblPr>
        <w:tblStyle w:val="TabeladeGrade3"/>
        <w:tblW w:w="9067" w:type="dxa"/>
        <w:tblLook w:val="04A0" w:firstRow="1" w:lastRow="0" w:firstColumn="1" w:lastColumn="0" w:noHBand="0" w:noVBand="1"/>
      </w:tblPr>
      <w:tblGrid>
        <w:gridCol w:w="407"/>
        <w:gridCol w:w="1337"/>
        <w:gridCol w:w="1211"/>
        <w:gridCol w:w="1959"/>
        <w:gridCol w:w="3237"/>
        <w:gridCol w:w="992"/>
      </w:tblGrid>
      <w:tr w:rsidR="00585792" w:rsidRPr="00585792" w:rsidTr="006F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6"/>
            <w:noWrap/>
            <w:hideMark/>
          </w:tcPr>
          <w:p w:rsidR="003C0CA9" w:rsidRPr="00585792" w:rsidRDefault="003C0CA9" w:rsidP="0042459A">
            <w:pPr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58579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Consultas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3C0CA9" w:rsidRPr="001A0A86" w:rsidTr="006F3FE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C0CA9" w:rsidRPr="001A0A86" w:rsidTr="006F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" w:type="dxa"/>
            <w:noWrap/>
            <w:hideMark/>
          </w:tcPr>
          <w:p w:rsidR="003C0CA9" w:rsidRPr="001A0A86" w:rsidRDefault="003C0CA9" w:rsidP="0042459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noWrap/>
            <w:hideMark/>
          </w:tcPr>
          <w:p w:rsidR="003C0CA9" w:rsidRPr="001A0A86" w:rsidRDefault="003C0CA9" w:rsidP="0042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3C0CA9" w:rsidRDefault="003C0CA9" w:rsidP="003C0CA9">
      <w:pPr>
        <w:pStyle w:val="cabealho2"/>
      </w:pPr>
    </w:p>
    <w:p w:rsidR="00E87AB0" w:rsidRDefault="00E87AB0" w:rsidP="00E87AB0"/>
    <w:p w:rsidR="00BD7F88" w:rsidRDefault="00BD7F88" w:rsidP="00E87AB0"/>
    <w:p w:rsidR="00BD7F88" w:rsidRDefault="00BD7F88" w:rsidP="00E87AB0"/>
    <w:p w:rsidR="00E87AB0" w:rsidRDefault="00E87AB0" w:rsidP="00E87AB0"/>
    <w:p w:rsidR="00DA19B6" w:rsidRDefault="00C92BD1" w:rsidP="008A7F37">
      <w:pPr>
        <w:pStyle w:val="cabealho2"/>
      </w:pPr>
      <w:r>
        <w:lastRenderedPageBreak/>
        <w:t>Modelo Físico</w:t>
      </w:r>
      <w:bookmarkEnd w:id="5"/>
    </w:p>
    <w:p w:rsidR="007E6986" w:rsidRDefault="007E6986" w:rsidP="008A7F37"/>
    <w:p w:rsidR="001A5E1B" w:rsidRDefault="001A5E1B" w:rsidP="008A7F37">
      <w:r>
        <w:rPr>
          <w:color w:val="auto"/>
        </w:rPr>
        <w:t xml:space="preserve">Diagrama do Banco de Dados expondo a forma com que os dados </w:t>
      </w:r>
      <w:r w:rsidRPr="001A5E1B">
        <w:rPr>
          <w:color w:val="auto"/>
        </w:rPr>
        <w:t>estão</w:t>
      </w:r>
      <w:r>
        <w:rPr>
          <w:color w:val="auto"/>
        </w:rPr>
        <w:t xml:space="preserve"> organizados</w:t>
      </w:r>
    </w:p>
    <w:p w:rsidR="001A5E1B" w:rsidRDefault="001A5E1B" w:rsidP="008A7F37"/>
    <w:p w:rsidR="007E6986" w:rsidRDefault="007E6986" w:rsidP="008A7F37">
      <w:r>
        <w:rPr>
          <w:noProof/>
        </w:rPr>
        <w:drawing>
          <wp:inline distT="0" distB="0" distL="0" distR="0" wp14:anchorId="43A9EBE6" wp14:editId="24760564">
            <wp:extent cx="5977045" cy="52959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451" t="15360" r="3889" b="11146"/>
                    <a:stretch/>
                  </pic:blipFill>
                  <pic:spPr bwMode="auto">
                    <a:xfrm>
                      <a:off x="0" y="0"/>
                      <a:ext cx="6000321" cy="5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4A50BD" w:rsidRDefault="004A50BD" w:rsidP="008A7F37"/>
    <w:p w:rsidR="004A50BD" w:rsidRDefault="004A50BD" w:rsidP="008A7F37"/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F26E8A" w:rsidRDefault="00F26E8A"/>
    <w:p w:rsidR="00F26E8A" w:rsidRDefault="00F26E8A" w:rsidP="00F26E8A">
      <w:r>
        <w:t xml:space="preserve">O banco de dados é composto por 8 tabelas, interligadas pela tabela de usuários que possui </w:t>
      </w:r>
      <w:r w:rsidR="00845B9A">
        <w:t xml:space="preserve">informações que serão utilizadas para dar base as tabelas </w:t>
      </w:r>
      <w:proofErr w:type="spellStart"/>
      <w:r w:rsidR="00845B9A">
        <w:t>Tipo</w:t>
      </w:r>
      <w:proofErr w:type="gramStart"/>
      <w:r w:rsidR="00845B9A">
        <w:t>_Medico</w:t>
      </w:r>
      <w:proofErr w:type="spellEnd"/>
      <w:proofErr w:type="gramEnd"/>
      <w:r w:rsidR="00845B9A">
        <w:t xml:space="preserve"> que especifica o usuário médico e </w:t>
      </w:r>
      <w:proofErr w:type="spellStart"/>
      <w:r w:rsidR="00845B9A">
        <w:t>Prontuario_Paciente</w:t>
      </w:r>
      <w:proofErr w:type="spellEnd"/>
      <w:r w:rsidR="00845B9A">
        <w:t xml:space="preserve"> que especifica o usuário paciente. Assim as tabelas Clinica e Consulta podem ser inseridas se ligando com </w:t>
      </w:r>
      <w:r w:rsidR="00631A15">
        <w:t>médico e pacientes respectivamente</w:t>
      </w:r>
    </w:p>
    <w:p w:rsidR="007E6986" w:rsidRDefault="007E6986">
      <w:r>
        <w:rPr>
          <w:noProof/>
        </w:rPr>
        <w:drawing>
          <wp:inline distT="0" distB="0" distL="0" distR="0">
            <wp:extent cx="5539740" cy="735931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31" cy="73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6" w:rsidRDefault="007E6986"/>
    <w:p w:rsidR="007E6986" w:rsidRDefault="007E6986">
      <w:pPr>
        <w:sectPr w:rsidR="007E698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7E698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7E698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7E6986" w:rsidRDefault="007E698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BB60EC" w:rsidRDefault="00BB60EC" w:rsidP="006E0CD1">
      <w:pPr>
        <w:rPr>
          <w:lang w:eastAsia="en-US"/>
        </w:rPr>
      </w:pPr>
    </w:p>
    <w:p w:rsidR="00BB60EC" w:rsidRDefault="00BB60EC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r>
        <w:br w:type="page"/>
      </w:r>
    </w:p>
    <w:p w:rsidR="00366F77" w:rsidRDefault="00366F77" w:rsidP="00366F77">
      <w:pPr>
        <w:pStyle w:val="cabealho1"/>
      </w:pPr>
      <w:r>
        <w:lastRenderedPageBreak/>
        <w:t>Back</w:t>
      </w:r>
      <w:r>
        <w:t>-</w:t>
      </w:r>
      <w:proofErr w:type="spellStart"/>
      <w:r>
        <w:t>End</w:t>
      </w:r>
      <w:proofErr w:type="spellEnd"/>
    </w:p>
    <w:p w:rsidR="00366F77" w:rsidRDefault="00366F77" w:rsidP="00366F77"/>
    <w:p w:rsidR="006F1E13" w:rsidRDefault="006F1E13" w:rsidP="00366F77">
      <w:r>
        <w:t>Tutorial</w:t>
      </w:r>
    </w:p>
    <w:p w:rsidR="00366F77" w:rsidRPr="006F1E13" w:rsidRDefault="006F1E13" w:rsidP="00366F77">
      <w:pPr>
        <w:rPr>
          <w:b/>
          <w:sz w:val="24"/>
        </w:rPr>
      </w:pPr>
      <w:r w:rsidRPr="006F1E13">
        <w:rPr>
          <w:b/>
          <w:sz w:val="24"/>
        </w:rPr>
        <w:t>Criação do banco de dados</w:t>
      </w:r>
    </w:p>
    <w:p w:rsidR="00366F77" w:rsidRDefault="00366F77" w:rsidP="00366F77"/>
    <w:p w:rsidR="00366F77" w:rsidRDefault="00366F77" w:rsidP="00366F77"/>
    <w:p w:rsidR="00366F77" w:rsidRPr="006F1E13" w:rsidRDefault="006F1E13" w:rsidP="00366F77">
      <w:pPr>
        <w:rPr>
          <w:b/>
          <w:sz w:val="24"/>
        </w:rPr>
      </w:pPr>
      <w:r w:rsidRPr="006F1E13">
        <w:rPr>
          <w:b/>
          <w:sz w:val="24"/>
        </w:rPr>
        <w:t>Utilizando</w:t>
      </w:r>
      <w:r>
        <w:rPr>
          <w:b/>
          <w:sz w:val="24"/>
        </w:rPr>
        <w:t xml:space="preserve"> os arquivos do </w:t>
      </w:r>
      <w:proofErr w:type="spellStart"/>
      <w:r>
        <w:rPr>
          <w:b/>
          <w:sz w:val="24"/>
        </w:rPr>
        <w:t>Github</w:t>
      </w:r>
      <w:proofErr w:type="spellEnd"/>
    </w:p>
    <w:p w:rsidR="00366F77" w:rsidRDefault="006F1E13" w:rsidP="00366F77">
      <w:r>
        <w:t xml:space="preserve">Primeiramente é necessário baixar os arquivos no site: </w:t>
      </w:r>
      <w:bookmarkStart w:id="15" w:name="_GoBack"/>
      <w:bookmarkEnd w:id="15"/>
    </w:p>
    <w:p w:rsidR="00366F77" w:rsidRDefault="00366F77" w:rsidP="00366F77"/>
    <w:p w:rsidR="00366F77" w:rsidRDefault="00366F77" w:rsidP="00366F77"/>
    <w:p w:rsidR="00366F77" w:rsidRDefault="00366F77" w:rsidP="00366F77"/>
    <w:p w:rsidR="00366F77" w:rsidRDefault="00366F77" w:rsidP="00366F77"/>
    <w:p w:rsidR="00366F77" w:rsidRDefault="00366F77" w:rsidP="00366F77"/>
    <w:p w:rsidR="00366F77" w:rsidRDefault="00366F77" w:rsidP="00366F77">
      <w:r>
        <w:br w:type="page"/>
      </w:r>
    </w:p>
    <w:p w:rsidR="00366F77" w:rsidRDefault="00366F77">
      <w:pPr>
        <w:rPr>
          <w:rFonts w:eastAsiaTheme="minorHAnsi"/>
          <w:color w:val="FFFFFF" w:themeColor="background1"/>
          <w:sz w:val="22"/>
          <w:lang w:eastAsia="en-US"/>
        </w:rPr>
      </w:pPr>
    </w:p>
    <w:p w:rsidR="008A7F37" w:rsidRDefault="009A3F87" w:rsidP="009A3F87">
      <w:pPr>
        <w:pStyle w:val="cabealho1"/>
      </w:pPr>
      <w:bookmarkStart w:id="16" w:name="_Toc533767858"/>
      <w:r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47" w:rsidRDefault="00A07547">
      <w:pPr>
        <w:spacing w:after="0" w:line="240" w:lineRule="auto"/>
      </w:pPr>
      <w:r>
        <w:separator/>
      </w:r>
    </w:p>
  </w:endnote>
  <w:endnote w:type="continuationSeparator" w:id="0">
    <w:p w:rsidR="00A07547" w:rsidRDefault="00A0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A0754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6F1E13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47" w:rsidRDefault="00A07547">
      <w:pPr>
        <w:spacing w:after="0" w:line="240" w:lineRule="auto"/>
      </w:pPr>
      <w:r>
        <w:separator/>
      </w:r>
    </w:p>
  </w:footnote>
  <w:footnote w:type="continuationSeparator" w:id="0">
    <w:p w:rsidR="00A07547" w:rsidRDefault="00A0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964A0"/>
    <w:rsid w:val="000C3257"/>
    <w:rsid w:val="000C4200"/>
    <w:rsid w:val="00116B3C"/>
    <w:rsid w:val="001A5E1B"/>
    <w:rsid w:val="002C440D"/>
    <w:rsid w:val="002E0003"/>
    <w:rsid w:val="0032063B"/>
    <w:rsid w:val="00362822"/>
    <w:rsid w:val="00366F77"/>
    <w:rsid w:val="00376460"/>
    <w:rsid w:val="003A1B68"/>
    <w:rsid w:val="003C0CA9"/>
    <w:rsid w:val="00437129"/>
    <w:rsid w:val="00456E37"/>
    <w:rsid w:val="0046629B"/>
    <w:rsid w:val="004A0592"/>
    <w:rsid w:val="004A50BD"/>
    <w:rsid w:val="004A56FC"/>
    <w:rsid w:val="0051393D"/>
    <w:rsid w:val="005177BA"/>
    <w:rsid w:val="00524B9A"/>
    <w:rsid w:val="00585792"/>
    <w:rsid w:val="00585F9D"/>
    <w:rsid w:val="00631A15"/>
    <w:rsid w:val="00657A13"/>
    <w:rsid w:val="00674BE9"/>
    <w:rsid w:val="00695C1D"/>
    <w:rsid w:val="006E0CD1"/>
    <w:rsid w:val="006F1E13"/>
    <w:rsid w:val="006F3AFC"/>
    <w:rsid w:val="006F3FEE"/>
    <w:rsid w:val="00723849"/>
    <w:rsid w:val="00730217"/>
    <w:rsid w:val="007637E8"/>
    <w:rsid w:val="0077375B"/>
    <w:rsid w:val="00792337"/>
    <w:rsid w:val="007C7D98"/>
    <w:rsid w:val="007E34AF"/>
    <w:rsid w:val="007E6986"/>
    <w:rsid w:val="007F3CBC"/>
    <w:rsid w:val="00845B9A"/>
    <w:rsid w:val="00874CEC"/>
    <w:rsid w:val="00894B11"/>
    <w:rsid w:val="008A7F37"/>
    <w:rsid w:val="008B137F"/>
    <w:rsid w:val="008D4D82"/>
    <w:rsid w:val="00952E23"/>
    <w:rsid w:val="0095694D"/>
    <w:rsid w:val="00997D7D"/>
    <w:rsid w:val="009A3F87"/>
    <w:rsid w:val="009E2D84"/>
    <w:rsid w:val="00A07547"/>
    <w:rsid w:val="00A25BD2"/>
    <w:rsid w:val="00A967A8"/>
    <w:rsid w:val="00B12EB7"/>
    <w:rsid w:val="00B36547"/>
    <w:rsid w:val="00B61484"/>
    <w:rsid w:val="00BB5B9E"/>
    <w:rsid w:val="00BB60EC"/>
    <w:rsid w:val="00BD3832"/>
    <w:rsid w:val="00BD7F88"/>
    <w:rsid w:val="00C042FF"/>
    <w:rsid w:val="00C26497"/>
    <w:rsid w:val="00C52A84"/>
    <w:rsid w:val="00C86073"/>
    <w:rsid w:val="00C90E63"/>
    <w:rsid w:val="00C92BD1"/>
    <w:rsid w:val="00D0024A"/>
    <w:rsid w:val="00DA19B6"/>
    <w:rsid w:val="00DB563A"/>
    <w:rsid w:val="00DE3EA9"/>
    <w:rsid w:val="00E43E78"/>
    <w:rsid w:val="00E6531E"/>
    <w:rsid w:val="00E87AB0"/>
    <w:rsid w:val="00E95AA4"/>
    <w:rsid w:val="00EB66D8"/>
    <w:rsid w:val="00F03B38"/>
    <w:rsid w:val="00F26E8A"/>
    <w:rsid w:val="00F400AB"/>
    <w:rsid w:val="00F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7BAD0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table" w:styleId="TabeladeGrade3">
    <w:name w:val="Grid Table 3"/>
    <w:basedOn w:val="Tabelanormal"/>
    <w:uiPriority w:val="48"/>
    <w:rsid w:val="003C0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41809"/>
    <w:rsid w:val="00406E44"/>
    <w:rsid w:val="004265B1"/>
    <w:rsid w:val="00571EE0"/>
    <w:rsid w:val="007978CB"/>
    <w:rsid w:val="00973EE1"/>
    <w:rsid w:val="00E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4815E8-5DBD-4137-A2B4-620C28EA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323</TotalTime>
  <Pages>15</Pages>
  <Words>703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SenaiMEDGROUP</dc:subject>
  <dc:creator>Helena Strada</dc:creator>
  <cp:keywords/>
  <dc:description/>
  <cp:lastModifiedBy>Artur Locateli Ott</cp:lastModifiedBy>
  <cp:revision>47</cp:revision>
  <dcterms:created xsi:type="dcterms:W3CDTF">2018-12-27T15:45:00Z</dcterms:created>
  <dcterms:modified xsi:type="dcterms:W3CDTF">2019-03-19T14:22:00Z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